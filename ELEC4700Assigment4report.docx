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680" w:rsidRDefault="00444680" w:rsidP="00444680">
      <w:pPr>
        <w:jc w:val="center"/>
        <w:rPr>
          <w:b/>
          <w:sz w:val="56"/>
          <w:lang w:val="en-US"/>
        </w:rPr>
      </w:pPr>
    </w:p>
    <w:p w:rsidR="000160FB" w:rsidRDefault="00FA16AA" w:rsidP="00444680">
      <w:pPr>
        <w:jc w:val="center"/>
        <w:rPr>
          <w:b/>
          <w:sz w:val="56"/>
          <w:lang w:val="en-US"/>
        </w:rPr>
      </w:pPr>
      <w:r w:rsidRPr="00444680">
        <w:rPr>
          <w:b/>
          <w:sz w:val="56"/>
          <w:lang w:val="en-US"/>
        </w:rPr>
        <w:t>ELEC4700: Assignment 4</w:t>
      </w:r>
    </w:p>
    <w:p w:rsidR="00444680" w:rsidRDefault="00444680" w:rsidP="00444680">
      <w:pPr>
        <w:jc w:val="center"/>
        <w:rPr>
          <w:b/>
          <w:sz w:val="56"/>
          <w:lang w:val="en-US"/>
        </w:rPr>
      </w:pPr>
      <w:r>
        <w:rPr>
          <w:b/>
          <w:sz w:val="56"/>
          <w:lang w:val="en-US"/>
        </w:rPr>
        <w:t xml:space="preserve">Circuit Modeling </w:t>
      </w:r>
    </w:p>
    <w:p w:rsidR="00444680" w:rsidRDefault="00444680" w:rsidP="00444680">
      <w:pPr>
        <w:jc w:val="center"/>
        <w:rPr>
          <w:b/>
          <w:sz w:val="56"/>
          <w:lang w:val="en-US"/>
        </w:rPr>
      </w:pPr>
    </w:p>
    <w:p w:rsidR="00444680" w:rsidRDefault="00444680" w:rsidP="00444680">
      <w:pPr>
        <w:jc w:val="center"/>
        <w:rPr>
          <w:b/>
          <w:sz w:val="56"/>
          <w:lang w:val="en-US"/>
        </w:rPr>
      </w:pPr>
    </w:p>
    <w:p w:rsidR="00444680" w:rsidRDefault="00444680" w:rsidP="00444680">
      <w:pPr>
        <w:jc w:val="center"/>
        <w:rPr>
          <w:b/>
          <w:sz w:val="56"/>
          <w:lang w:val="en-US"/>
        </w:rPr>
      </w:pPr>
    </w:p>
    <w:p w:rsidR="00444680" w:rsidRDefault="00444680" w:rsidP="00444680">
      <w:pPr>
        <w:jc w:val="center"/>
        <w:rPr>
          <w:b/>
          <w:sz w:val="56"/>
          <w:lang w:val="en-US"/>
        </w:rPr>
      </w:pPr>
    </w:p>
    <w:p w:rsidR="00444680" w:rsidRDefault="00444680" w:rsidP="00444680">
      <w:pPr>
        <w:jc w:val="center"/>
        <w:rPr>
          <w:b/>
          <w:sz w:val="56"/>
          <w:lang w:val="en-US"/>
        </w:rPr>
      </w:pPr>
    </w:p>
    <w:p w:rsidR="00444680" w:rsidRDefault="00444680" w:rsidP="00444680">
      <w:pPr>
        <w:jc w:val="center"/>
        <w:rPr>
          <w:b/>
          <w:sz w:val="56"/>
          <w:lang w:val="en-US"/>
        </w:rPr>
      </w:pPr>
    </w:p>
    <w:p w:rsidR="00444680" w:rsidRDefault="00444680" w:rsidP="00444680">
      <w:pPr>
        <w:rPr>
          <w:b/>
          <w:sz w:val="56"/>
          <w:lang w:val="en-US"/>
        </w:rPr>
      </w:pPr>
      <w:r>
        <w:rPr>
          <w:b/>
          <w:sz w:val="56"/>
          <w:lang w:val="en-US"/>
        </w:rPr>
        <w:t>Name: David Talson</w:t>
      </w:r>
    </w:p>
    <w:p w:rsidR="00444680" w:rsidRPr="00444680" w:rsidRDefault="00444680" w:rsidP="00444680">
      <w:pPr>
        <w:jc w:val="both"/>
        <w:rPr>
          <w:b/>
          <w:sz w:val="56"/>
          <w:lang w:val="en-US"/>
        </w:rPr>
      </w:pPr>
      <w:r>
        <w:rPr>
          <w:b/>
          <w:sz w:val="56"/>
          <w:lang w:val="en-US"/>
        </w:rPr>
        <w:t>Student no: 101022690</w:t>
      </w:r>
    </w:p>
    <w:p w:rsidR="00FA16AA" w:rsidRDefault="00FA16AA">
      <w:pPr>
        <w:rPr>
          <w:lang w:val="en-US"/>
        </w:rPr>
      </w:pPr>
    </w:p>
    <w:p w:rsidR="00444680" w:rsidRDefault="00444680">
      <w:pPr>
        <w:rPr>
          <w:lang w:val="en-US"/>
        </w:rPr>
      </w:pPr>
    </w:p>
    <w:p w:rsidR="00444680" w:rsidRDefault="00444680">
      <w:pPr>
        <w:rPr>
          <w:lang w:val="en-US"/>
        </w:rPr>
      </w:pPr>
    </w:p>
    <w:p w:rsidR="00444680" w:rsidRDefault="00444680">
      <w:pPr>
        <w:rPr>
          <w:lang w:val="en-US"/>
        </w:rPr>
      </w:pPr>
    </w:p>
    <w:p w:rsidR="00444680" w:rsidRDefault="00444680">
      <w:pPr>
        <w:rPr>
          <w:lang w:val="en-US"/>
        </w:rPr>
      </w:pPr>
    </w:p>
    <w:p w:rsidR="00444680" w:rsidRDefault="00444680">
      <w:pPr>
        <w:rPr>
          <w:lang w:val="en-US"/>
        </w:rPr>
      </w:pPr>
    </w:p>
    <w:p w:rsidR="00444680" w:rsidRDefault="00444680">
      <w:pPr>
        <w:rPr>
          <w:lang w:val="en-US"/>
        </w:rPr>
      </w:pPr>
    </w:p>
    <w:p w:rsidR="00444680" w:rsidRPr="00181BE0" w:rsidRDefault="00181BE0">
      <w:pPr>
        <w:rPr>
          <w:b/>
          <w:lang w:val="en-US"/>
        </w:rPr>
      </w:pPr>
      <w:r w:rsidRPr="00181BE0">
        <w:rPr>
          <w:b/>
          <w:sz w:val="40"/>
          <w:lang w:val="en-US"/>
        </w:rPr>
        <w:lastRenderedPageBreak/>
        <w:t>Introduction</w:t>
      </w:r>
      <w:r w:rsidRPr="00181BE0">
        <w:rPr>
          <w:b/>
          <w:lang w:val="en-US"/>
        </w:rPr>
        <w:t xml:space="preserve"> </w:t>
      </w:r>
    </w:p>
    <w:p w:rsidR="00181BE0" w:rsidRDefault="00181B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assignment, </w:t>
      </w:r>
      <w:proofErr w:type="gramStart"/>
      <w:r>
        <w:rPr>
          <w:sz w:val="24"/>
          <w:szCs w:val="24"/>
          <w:lang w:val="en-US"/>
        </w:rPr>
        <w:t>an</w:t>
      </w:r>
      <w:proofErr w:type="gramEnd"/>
      <w:r>
        <w:rPr>
          <w:sz w:val="24"/>
          <w:szCs w:val="24"/>
          <w:lang w:val="en-US"/>
        </w:rPr>
        <w:t xml:space="preserve"> simple electrical circuit was modelled and simulated to study its properties. The circuit is shown below:</w:t>
      </w:r>
    </w:p>
    <w:p w:rsidR="00181BE0" w:rsidRDefault="00181BE0" w:rsidP="00181BE0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55658C" wp14:editId="5270D048">
            <wp:extent cx="409575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E0" w:rsidRPr="00181BE0" w:rsidRDefault="00181BE0" w:rsidP="00181BE0">
      <w:pPr>
        <w:jc w:val="center"/>
        <w:rPr>
          <w:b/>
          <w:lang w:val="en-US"/>
        </w:rPr>
      </w:pPr>
      <w:r w:rsidRPr="00181BE0">
        <w:rPr>
          <w:b/>
          <w:lang w:val="en-US"/>
        </w:rPr>
        <w:t>Figure 1: Circuit diagram</w:t>
      </w:r>
    </w:p>
    <w:p w:rsidR="00181BE0" w:rsidRDefault="00181BE0" w:rsidP="00181B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can be seen from figure 1 above, the circuit can be modelled and solved using software techniques. </w:t>
      </w:r>
    </w:p>
    <w:p w:rsidR="00181BE0" w:rsidRDefault="00181BE0" w:rsidP="00181BE0">
      <w:pPr>
        <w:rPr>
          <w:b/>
          <w:sz w:val="24"/>
          <w:szCs w:val="24"/>
          <w:lang w:val="en-US"/>
        </w:rPr>
      </w:pPr>
      <w:r w:rsidRPr="00181BE0">
        <w:rPr>
          <w:b/>
          <w:sz w:val="24"/>
          <w:szCs w:val="24"/>
          <w:lang w:val="en-US"/>
        </w:rPr>
        <w:t>Part 1 and 2: Voltage Sweep to Determine R3</w:t>
      </w:r>
    </w:p>
    <w:p w:rsidR="00181BE0" w:rsidRDefault="00181BE0" w:rsidP="00181B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techniques from assignment 3, a voltage sweep of the device was performed and the current</w:t>
      </w:r>
      <w:r w:rsidR="00F22CDB">
        <w:rPr>
          <w:sz w:val="24"/>
          <w:szCs w:val="24"/>
          <w:lang w:val="en-US"/>
        </w:rPr>
        <w:t xml:space="preserve"> in the x direction</w:t>
      </w:r>
      <w:r>
        <w:rPr>
          <w:sz w:val="24"/>
          <w:szCs w:val="24"/>
          <w:lang w:val="en-US"/>
        </w:rPr>
        <w:t xml:space="preserve"> was plotted in each case. A linear fit of the current vs Voltage </w:t>
      </w:r>
      <w:r w:rsidR="00F22CDB">
        <w:rPr>
          <w:sz w:val="24"/>
          <w:szCs w:val="24"/>
          <w:lang w:val="en-US"/>
        </w:rPr>
        <w:t xml:space="preserve">gave a resistance to be used as R3. </w:t>
      </w:r>
    </w:p>
    <w:p w:rsidR="00F22CDB" w:rsidRDefault="00F22CDB" w:rsidP="00181B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plot of the current in the x direction for an applied voltage of </w:t>
      </w:r>
      <w:r w:rsidR="000470FC">
        <w:rPr>
          <w:sz w:val="24"/>
          <w:szCs w:val="24"/>
          <w:lang w:val="en-US"/>
        </w:rPr>
        <w:t>10</w:t>
      </w:r>
      <w:r>
        <w:rPr>
          <w:sz w:val="24"/>
          <w:szCs w:val="24"/>
          <w:lang w:val="en-US"/>
        </w:rPr>
        <w:t xml:space="preserve"> V is shown below:</w:t>
      </w:r>
    </w:p>
    <w:p w:rsidR="000470FC" w:rsidRDefault="00027693" w:rsidP="00027693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D311DE" wp14:editId="738A12E0">
            <wp:extent cx="3945835" cy="313682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1193" cy="314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93" w:rsidRPr="00027693" w:rsidRDefault="00027693" w:rsidP="00027693">
      <w:pPr>
        <w:jc w:val="center"/>
        <w:rPr>
          <w:b/>
          <w:lang w:val="en-US"/>
        </w:rPr>
      </w:pPr>
      <w:r w:rsidRPr="00027693">
        <w:rPr>
          <w:b/>
          <w:lang w:val="en-US"/>
        </w:rPr>
        <w:t xml:space="preserve">Figure 2: Current in x direction for 10V applied voltage </w:t>
      </w:r>
    </w:p>
    <w:p w:rsidR="00F22CDB" w:rsidRDefault="00027693" w:rsidP="00181B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Using this </w:t>
      </w:r>
      <w:proofErr w:type="gramStart"/>
      <w:r>
        <w:rPr>
          <w:sz w:val="24"/>
          <w:szCs w:val="24"/>
          <w:lang w:val="en-US"/>
        </w:rPr>
        <w:t>idea</w:t>
      </w:r>
      <w:proofErr w:type="gramEnd"/>
      <w:r>
        <w:rPr>
          <w:sz w:val="24"/>
          <w:szCs w:val="24"/>
          <w:lang w:val="en-US"/>
        </w:rPr>
        <w:t xml:space="preserve"> a voltage for 0.1 – 10 V was applied and the average current for each case was taken. Plotting these average current values and using a linear fit, gives an equation in the form:</w:t>
      </w:r>
    </w:p>
    <w:p w:rsidR="00027693" w:rsidRDefault="00027693" w:rsidP="000C247F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 = mx + b</w:t>
      </w:r>
      <w:r w:rsidR="000C247F">
        <w:rPr>
          <w:sz w:val="24"/>
          <w:szCs w:val="24"/>
          <w:lang w:val="en-US"/>
        </w:rPr>
        <w:t>, where m = resistance</w:t>
      </w:r>
    </w:p>
    <w:p w:rsidR="000C247F" w:rsidRDefault="000C247F" w:rsidP="000C24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current and linear fit plot for the voltage sweep is shown below: </w:t>
      </w:r>
    </w:p>
    <w:p w:rsidR="000C247F" w:rsidRDefault="000C247F" w:rsidP="000C247F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586DE6" wp14:editId="11D55FF4">
            <wp:extent cx="3220279" cy="258386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3461" cy="259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7F" w:rsidRPr="000C247F" w:rsidRDefault="000C247F" w:rsidP="000C247F">
      <w:pPr>
        <w:jc w:val="center"/>
        <w:rPr>
          <w:b/>
          <w:szCs w:val="24"/>
          <w:lang w:val="en-US"/>
        </w:rPr>
      </w:pPr>
      <w:r w:rsidRPr="000C247F">
        <w:rPr>
          <w:b/>
          <w:szCs w:val="24"/>
          <w:lang w:val="en-US"/>
        </w:rPr>
        <w:t>Figure 3: Current values for voltage sweep</w:t>
      </w:r>
    </w:p>
    <w:p w:rsidR="000C247F" w:rsidRDefault="000C247F" w:rsidP="000C24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slope of this line which was used as resistance for R3 was gotten to be 44.23</w:t>
      </w:r>
      <w:r>
        <w:rPr>
          <w:rFonts w:cstheme="minorHAnsi"/>
          <w:sz w:val="24"/>
          <w:szCs w:val="24"/>
          <w:lang w:val="en-US"/>
        </w:rPr>
        <w:t>Ω</w:t>
      </w:r>
    </w:p>
    <w:p w:rsidR="000C247F" w:rsidRDefault="000C247F" w:rsidP="000C247F">
      <w:pPr>
        <w:rPr>
          <w:rFonts w:cstheme="minorHAns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Please Note: Most of the code used for this was gotten from assignment 3. As per assignment 3, the current in the x direction was supposed to approach a steady state. As can be seen from figure 2, the current was not very steady. Another option could have been to assume R3 to be 10</w:t>
      </w:r>
      <w:r>
        <w:rPr>
          <w:rFonts w:cstheme="minorHAnsi"/>
          <w:sz w:val="24"/>
          <w:szCs w:val="24"/>
          <w:lang w:val="en-US"/>
        </w:rPr>
        <w:t xml:space="preserve">Ω but 44.3 Ω is not exactly close but it not so huge that it would totally inaccurate results. </w:t>
      </w:r>
    </w:p>
    <w:p w:rsidR="000C247F" w:rsidRDefault="000C247F" w:rsidP="000C247F">
      <w:pPr>
        <w:rPr>
          <w:b/>
          <w:sz w:val="28"/>
          <w:szCs w:val="24"/>
          <w:lang w:val="en-US"/>
        </w:rPr>
      </w:pPr>
      <w:r w:rsidRPr="00CE355D">
        <w:rPr>
          <w:b/>
          <w:sz w:val="28"/>
          <w:szCs w:val="24"/>
          <w:lang w:val="en-US"/>
        </w:rPr>
        <w:t xml:space="preserve">Part 3: </w:t>
      </w:r>
      <w:r w:rsidR="00CE355D" w:rsidRPr="00CE355D">
        <w:rPr>
          <w:b/>
          <w:sz w:val="28"/>
          <w:szCs w:val="24"/>
          <w:lang w:val="en-US"/>
        </w:rPr>
        <w:t>Circuit Simulation</w:t>
      </w:r>
    </w:p>
    <w:p w:rsidR="00CE355D" w:rsidRDefault="00CE355D" w:rsidP="000C247F">
      <w:pPr>
        <w:rPr>
          <w:sz w:val="24"/>
          <w:szCs w:val="24"/>
        </w:rPr>
      </w:pPr>
      <w:r w:rsidRPr="00CE355D">
        <w:rPr>
          <w:sz w:val="24"/>
          <w:szCs w:val="24"/>
          <w:lang w:val="en-US"/>
        </w:rPr>
        <w:t>Work done on PA 9:</w:t>
      </w:r>
      <w:r>
        <w:rPr>
          <w:sz w:val="24"/>
          <w:szCs w:val="24"/>
          <w:lang w:val="en-US"/>
        </w:rPr>
        <w:t xml:space="preserve"> </w:t>
      </w:r>
      <w:r w:rsidRPr="00CE355D">
        <w:rPr>
          <w:sz w:val="24"/>
          <w:szCs w:val="24"/>
        </w:rPr>
        <w:t xml:space="preserve">In PA 9, </w:t>
      </w:r>
      <w:r w:rsidRPr="00CE355D">
        <w:rPr>
          <w:sz w:val="24"/>
          <w:szCs w:val="24"/>
        </w:rPr>
        <w:t xml:space="preserve">a free source mode solver </w:t>
      </w:r>
      <w:r w:rsidRPr="00CE355D">
        <w:rPr>
          <w:sz w:val="24"/>
          <w:szCs w:val="24"/>
        </w:rPr>
        <w:t xml:space="preserve">was used </w:t>
      </w:r>
      <w:r w:rsidRPr="00CE355D">
        <w:rPr>
          <w:sz w:val="24"/>
          <w:szCs w:val="24"/>
        </w:rPr>
        <w:t>to investigate modes in a ridge waveguide and study the effect of geometry and index changes.</w:t>
      </w:r>
    </w:p>
    <w:p w:rsidR="00CE355D" w:rsidRDefault="00CE355D" w:rsidP="000C24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 matrix for the circuit in figure 1 is shown below: </w:t>
      </w:r>
    </w:p>
    <w:p w:rsidR="00CE355D" w:rsidRDefault="00CE355D" w:rsidP="00CE355D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E44FC6" wp14:editId="2A17BDBC">
            <wp:extent cx="4969565" cy="146418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78"/>
                    <a:stretch/>
                  </pic:blipFill>
                  <pic:spPr bwMode="auto">
                    <a:xfrm>
                      <a:off x="0" y="0"/>
                      <a:ext cx="5009415" cy="1475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47F" w:rsidRDefault="00CE355D" w:rsidP="000C24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 C matrix is shown below: </w:t>
      </w:r>
    </w:p>
    <w:p w:rsidR="00CE355D" w:rsidRDefault="00CE355D" w:rsidP="00CE355D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1992A5" wp14:editId="232CA031">
            <wp:extent cx="4909930" cy="1391147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696" cy="140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55D" w:rsidRDefault="00CE355D" w:rsidP="00CE355D">
      <w:pPr>
        <w:jc w:val="center"/>
        <w:rPr>
          <w:sz w:val="24"/>
          <w:szCs w:val="24"/>
          <w:lang w:val="en-US"/>
        </w:rPr>
      </w:pPr>
    </w:p>
    <w:p w:rsidR="00CE355D" w:rsidRDefault="00CE355D" w:rsidP="00CE35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DC Sweep</w:t>
      </w:r>
    </w:p>
    <w:p w:rsidR="00CE355D" w:rsidRDefault="00CE355D" w:rsidP="00CE35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DC sweep was performed for the input voltage and the output voltage was solved for each. The plot of the DC sweep is shown below: </w:t>
      </w:r>
    </w:p>
    <w:p w:rsidR="00CE355D" w:rsidRDefault="00631332" w:rsidP="00631332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187392" wp14:editId="3117855E">
            <wp:extent cx="3925957" cy="283457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442" cy="28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32" w:rsidRPr="00631332" w:rsidRDefault="00631332" w:rsidP="00631332">
      <w:pPr>
        <w:jc w:val="center"/>
        <w:rPr>
          <w:b/>
          <w:lang w:val="en-US"/>
        </w:rPr>
      </w:pPr>
      <w:r w:rsidRPr="00631332">
        <w:rPr>
          <w:b/>
          <w:lang w:val="en-US"/>
        </w:rPr>
        <w:t>Figure 4: Input voltage sweep</w:t>
      </w:r>
    </w:p>
    <w:p w:rsidR="00CE355D" w:rsidRDefault="007368BE" w:rsidP="00CE35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can be seen from figure 4 above the output voltage is more sensitive to a change in the input voltage when compared to the voltage at node 3. </w:t>
      </w:r>
    </w:p>
    <w:p w:rsidR="007368BE" w:rsidRDefault="007368BE" w:rsidP="00CE355D">
      <w:pPr>
        <w:rPr>
          <w:sz w:val="24"/>
          <w:szCs w:val="24"/>
          <w:lang w:val="en-US"/>
        </w:rPr>
      </w:pPr>
    </w:p>
    <w:p w:rsidR="007368BE" w:rsidRDefault="007368BE" w:rsidP="00CE355D">
      <w:pPr>
        <w:rPr>
          <w:sz w:val="24"/>
          <w:szCs w:val="24"/>
          <w:lang w:val="en-US"/>
        </w:rPr>
      </w:pPr>
    </w:p>
    <w:p w:rsidR="007368BE" w:rsidRDefault="007368BE" w:rsidP="00CE355D">
      <w:pPr>
        <w:rPr>
          <w:sz w:val="24"/>
          <w:szCs w:val="24"/>
          <w:lang w:val="en-US"/>
        </w:rPr>
      </w:pPr>
    </w:p>
    <w:p w:rsidR="007368BE" w:rsidRDefault="007368BE" w:rsidP="00CE355D">
      <w:pPr>
        <w:rPr>
          <w:sz w:val="24"/>
          <w:szCs w:val="24"/>
          <w:lang w:val="en-US"/>
        </w:rPr>
      </w:pPr>
    </w:p>
    <w:p w:rsidR="007368BE" w:rsidRDefault="007368BE" w:rsidP="00CE355D">
      <w:pPr>
        <w:rPr>
          <w:sz w:val="24"/>
          <w:szCs w:val="24"/>
          <w:lang w:val="en-US"/>
        </w:rPr>
      </w:pPr>
    </w:p>
    <w:p w:rsidR="007368BE" w:rsidRDefault="007368BE" w:rsidP="00CE355D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778D5F4">
            <wp:simplePos x="0" y="0"/>
            <wp:positionH relativeFrom="column">
              <wp:posOffset>3319559</wp:posOffset>
            </wp:positionH>
            <wp:positionV relativeFrom="paragraph">
              <wp:posOffset>635883</wp:posOffset>
            </wp:positionV>
            <wp:extent cx="3030855" cy="2416175"/>
            <wp:effectExtent l="0" t="0" r="0" b="3175"/>
            <wp:wrapTight wrapText="bothSides">
              <wp:wrapPolygon edited="0">
                <wp:start x="0" y="0"/>
                <wp:lineTo x="0" y="21458"/>
                <wp:lineTo x="21451" y="21458"/>
                <wp:lineTo x="2145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68BE">
        <w:rPr>
          <w:b/>
          <w:sz w:val="24"/>
          <w:szCs w:val="24"/>
          <w:lang w:val="en-US"/>
        </w:rPr>
        <w:t>AC Case:</w:t>
      </w:r>
      <w:r>
        <w:rPr>
          <w:sz w:val="24"/>
          <w:szCs w:val="24"/>
          <w:lang w:val="en-US"/>
        </w:rPr>
        <w:br/>
        <w:t xml:space="preserve">The output voltage and gain for the AC case </w:t>
      </w:r>
      <w:r w:rsidR="00A24820">
        <w:rPr>
          <w:sz w:val="24"/>
          <w:szCs w:val="24"/>
          <w:lang w:val="en-US"/>
        </w:rPr>
        <w:t xml:space="preserve">for a 10V input voltage </w:t>
      </w:r>
      <w:r>
        <w:rPr>
          <w:sz w:val="24"/>
          <w:szCs w:val="24"/>
          <w:lang w:val="en-US"/>
        </w:rPr>
        <w:t xml:space="preserve">is shown below: </w:t>
      </w:r>
    </w:p>
    <w:p w:rsidR="007368BE" w:rsidRDefault="007368BE" w:rsidP="00CE355D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B14A38">
            <wp:simplePos x="0" y="0"/>
            <wp:positionH relativeFrom="margin">
              <wp:align>left</wp:align>
            </wp:positionH>
            <wp:positionV relativeFrom="paragraph">
              <wp:posOffset>132660</wp:posOffset>
            </wp:positionV>
            <wp:extent cx="3049270" cy="2432050"/>
            <wp:effectExtent l="0" t="0" r="0" b="6350"/>
            <wp:wrapTight wrapText="bothSides">
              <wp:wrapPolygon edited="0">
                <wp:start x="0" y="0"/>
                <wp:lineTo x="0" y="21487"/>
                <wp:lineTo x="21456" y="21487"/>
                <wp:lineTo x="2145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 xml:space="preserve">                            </w:t>
      </w:r>
      <w:r w:rsidRPr="007368BE">
        <w:rPr>
          <w:b/>
          <w:lang w:val="en-US"/>
        </w:rPr>
        <w:t>Figure 5: AC response</w:t>
      </w:r>
      <w:r w:rsidRPr="007368BE">
        <w:rPr>
          <w:b/>
          <w:lang w:val="en-US"/>
        </w:rPr>
        <w:tab/>
      </w:r>
      <w:r w:rsidRPr="007368BE">
        <w:rPr>
          <w:b/>
          <w:lang w:val="en-US"/>
        </w:rPr>
        <w:tab/>
      </w:r>
      <w:r w:rsidRPr="007368BE">
        <w:rPr>
          <w:b/>
          <w:lang w:val="en-US"/>
        </w:rPr>
        <w:tab/>
      </w:r>
      <w:r w:rsidRPr="007368BE">
        <w:rPr>
          <w:b/>
          <w:lang w:val="en-US"/>
        </w:rPr>
        <w:tab/>
      </w:r>
      <w:r w:rsidRPr="007368BE">
        <w:rPr>
          <w:b/>
          <w:lang w:val="en-US"/>
        </w:rPr>
        <w:tab/>
      </w:r>
      <w:r>
        <w:rPr>
          <w:b/>
          <w:lang w:val="en-US"/>
        </w:rPr>
        <w:t xml:space="preserve">             </w:t>
      </w:r>
      <w:r w:rsidRPr="007368BE">
        <w:rPr>
          <w:b/>
          <w:lang w:val="en-US"/>
        </w:rPr>
        <w:t>Figure 6: Gain</w:t>
      </w:r>
    </w:p>
    <w:p w:rsidR="007368BE" w:rsidRDefault="007368BE" w:rsidP="00CE355D">
      <w:pPr>
        <w:rPr>
          <w:sz w:val="24"/>
          <w:szCs w:val="24"/>
          <w:lang w:val="en-US"/>
        </w:rPr>
      </w:pPr>
      <w:r w:rsidRPr="007368BE">
        <w:rPr>
          <w:sz w:val="24"/>
          <w:szCs w:val="24"/>
          <w:lang w:val="en-US"/>
        </w:rPr>
        <w:t xml:space="preserve">Figures 5 and 6 </w:t>
      </w:r>
      <w:r>
        <w:rPr>
          <w:sz w:val="24"/>
          <w:szCs w:val="24"/>
          <w:lang w:val="en-US"/>
        </w:rPr>
        <w:t xml:space="preserve">we can draw more conclusions </w:t>
      </w:r>
      <w:r w:rsidR="00A24820">
        <w:rPr>
          <w:sz w:val="24"/>
          <w:szCs w:val="24"/>
          <w:lang w:val="en-US"/>
        </w:rPr>
        <w:t xml:space="preserve">on the AC behavior of the circuit. From figure 5 we can see the output voltages at various frequencies and from figure 6 we can determine the 3dB point, filter type etc. </w:t>
      </w:r>
    </w:p>
    <w:p w:rsidR="00A24820" w:rsidRDefault="00A24820" w:rsidP="00CE355D">
      <w:pPr>
        <w:rPr>
          <w:b/>
        </w:rPr>
      </w:pPr>
      <w:r w:rsidRPr="00A24820">
        <w:rPr>
          <w:b/>
          <w:sz w:val="24"/>
          <w:szCs w:val="24"/>
          <w:lang w:val="en-US"/>
        </w:rPr>
        <w:t xml:space="preserve">Histogram of Gain </w:t>
      </w:r>
      <w:r w:rsidRPr="00A24820">
        <w:rPr>
          <w:b/>
        </w:rPr>
        <w:t>with R</w:t>
      </w:r>
      <w:r w:rsidRPr="00A24820">
        <w:rPr>
          <w:b/>
        </w:rPr>
        <w:t xml:space="preserve">andom </w:t>
      </w:r>
      <w:r w:rsidRPr="00A24820">
        <w:rPr>
          <w:b/>
        </w:rPr>
        <w:t>P</w:t>
      </w:r>
      <w:r w:rsidRPr="00A24820">
        <w:rPr>
          <w:b/>
        </w:rPr>
        <w:t xml:space="preserve">erturbations on C using a </w:t>
      </w:r>
      <w:r w:rsidRPr="00A24820">
        <w:rPr>
          <w:b/>
        </w:rPr>
        <w:t>N</w:t>
      </w:r>
      <w:r w:rsidRPr="00A24820">
        <w:rPr>
          <w:b/>
        </w:rPr>
        <w:t xml:space="preserve">ormal </w:t>
      </w:r>
      <w:r w:rsidRPr="00A24820">
        <w:rPr>
          <w:b/>
        </w:rPr>
        <w:t>D</w:t>
      </w:r>
      <w:r w:rsidRPr="00A24820">
        <w:rPr>
          <w:b/>
        </w:rPr>
        <w:t>istribution with std = .05 at ω = π</w:t>
      </w:r>
      <w:r w:rsidRPr="00A24820">
        <w:rPr>
          <w:b/>
        </w:rPr>
        <w:t>:</w:t>
      </w:r>
    </w:p>
    <w:p w:rsidR="00A24820" w:rsidRDefault="00A24820" w:rsidP="00A248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histogram of the gain is shown below: </w:t>
      </w:r>
    </w:p>
    <w:p w:rsidR="00A24820" w:rsidRDefault="00A24820" w:rsidP="00A2482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>
        <w:rPr>
          <w:noProof/>
        </w:rPr>
        <w:drawing>
          <wp:inline distT="0" distB="0" distL="0" distR="0" wp14:anchorId="2975E184" wp14:editId="6AF608FD">
            <wp:extent cx="3339548" cy="27304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7608" cy="274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20" w:rsidRDefault="00A24820" w:rsidP="00A24820">
      <w:pPr>
        <w:jc w:val="center"/>
        <w:rPr>
          <w:b/>
          <w:lang w:val="en-US"/>
        </w:rPr>
      </w:pPr>
      <w:r w:rsidRPr="00A24820">
        <w:rPr>
          <w:b/>
          <w:lang w:val="en-US"/>
        </w:rPr>
        <w:t>Figure 7: Histogram of Gain</w:t>
      </w:r>
    </w:p>
    <w:p w:rsidR="00A24820" w:rsidRDefault="00A24820" w:rsidP="00A248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From figure 7 above we see that the gain is centered around 37.4 the standard deviation which was added </w:t>
      </w:r>
      <w:r w:rsidR="00403E9C">
        <w:rPr>
          <w:sz w:val="24"/>
          <w:szCs w:val="24"/>
          <w:lang w:val="en-US"/>
        </w:rPr>
        <w:t xml:space="preserve">put a distribution on the gain. </w:t>
      </w:r>
    </w:p>
    <w:p w:rsidR="00403E9C" w:rsidRDefault="00403E9C" w:rsidP="00A24820">
      <w:pPr>
        <w:rPr>
          <w:b/>
          <w:sz w:val="24"/>
          <w:szCs w:val="24"/>
          <w:lang w:val="en-US"/>
        </w:rPr>
      </w:pPr>
      <w:r w:rsidRPr="00403E9C">
        <w:rPr>
          <w:b/>
          <w:sz w:val="24"/>
          <w:szCs w:val="24"/>
          <w:lang w:val="en-US"/>
        </w:rPr>
        <w:t>Part 4: Transient Circuit Simulation</w:t>
      </w:r>
    </w:p>
    <w:p w:rsidR="00403E9C" w:rsidRDefault="00403E9C" w:rsidP="00A24820">
      <w:pPr>
        <w:rPr>
          <w:sz w:val="24"/>
          <w:szCs w:val="24"/>
          <w:lang w:val="en-US"/>
        </w:rPr>
      </w:pPr>
      <w:r w:rsidRPr="00403E9C">
        <w:rPr>
          <w:sz w:val="24"/>
          <w:szCs w:val="24"/>
          <w:lang w:val="en-US"/>
        </w:rPr>
        <w:t>a) By inspection, this circuit is a low pass filter because continual increase in the frequency will get to a point where the inductor start</w:t>
      </w:r>
      <w:r>
        <w:rPr>
          <w:sz w:val="24"/>
          <w:szCs w:val="24"/>
          <w:lang w:val="en-US"/>
        </w:rPr>
        <w:t>s</w:t>
      </w:r>
      <w:r w:rsidRPr="00403E9C">
        <w:rPr>
          <w:sz w:val="24"/>
          <w:szCs w:val="24"/>
          <w:lang w:val="en-US"/>
        </w:rPr>
        <w:t xml:space="preserve"> to </w:t>
      </w:r>
      <w:r>
        <w:rPr>
          <w:sz w:val="24"/>
          <w:szCs w:val="24"/>
          <w:lang w:val="en-US"/>
        </w:rPr>
        <w:t>inhibit</w:t>
      </w:r>
      <w:r w:rsidRPr="00403E9C">
        <w:rPr>
          <w:sz w:val="24"/>
          <w:szCs w:val="24"/>
          <w:lang w:val="en-US"/>
        </w:rPr>
        <w:t xml:space="preserve"> the current and the capacitor on the other hand will create a parallel resistance with the resistor. </w:t>
      </w:r>
    </w:p>
    <w:p w:rsidR="00403E9C" w:rsidRDefault="00403E9C" w:rsidP="00A248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The expected frequency response is similar to the figure 6 where above a certain frequency (f</w:t>
      </w:r>
      <w:r>
        <w:rPr>
          <w:sz w:val="24"/>
          <w:szCs w:val="24"/>
          <w:vertAlign w:val="subscript"/>
          <w:lang w:val="en-US"/>
        </w:rPr>
        <w:t>c</w:t>
      </w:r>
      <w:r>
        <w:rPr>
          <w:sz w:val="24"/>
          <w:szCs w:val="24"/>
          <w:lang w:val="en-US"/>
        </w:rPr>
        <w:t xml:space="preserve">) attenuation occurs. </w:t>
      </w:r>
    </w:p>
    <w:p w:rsidR="00403E9C" w:rsidRPr="007C34CF" w:rsidRDefault="007C34CF" w:rsidP="00A24820">
      <w:pPr>
        <w:rPr>
          <w:b/>
          <w:sz w:val="24"/>
          <w:szCs w:val="24"/>
          <w:lang w:val="en-US"/>
        </w:rPr>
      </w:pPr>
      <w:r w:rsidRPr="007C34CF">
        <w:rPr>
          <w:b/>
          <w:sz w:val="24"/>
          <w:szCs w:val="24"/>
          <w:lang w:val="en-US"/>
        </w:rPr>
        <w:t xml:space="preserve">Output for various signals </w:t>
      </w:r>
    </w:p>
    <w:p w:rsidR="007C34CF" w:rsidRDefault="007C34CF" w:rsidP="007C34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output for a step function at 0.03s is shown below:</w:t>
      </w:r>
    </w:p>
    <w:p w:rsidR="007C34CF" w:rsidRDefault="007C34CF" w:rsidP="007C34CF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>
        <w:rPr>
          <w:noProof/>
        </w:rPr>
        <w:drawing>
          <wp:inline distT="0" distB="0" distL="0" distR="0" wp14:anchorId="6554314E" wp14:editId="08E92D9E">
            <wp:extent cx="3737714" cy="3140765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6303" cy="31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CF" w:rsidRPr="004F73E1" w:rsidRDefault="007C34CF" w:rsidP="007C34CF">
      <w:pPr>
        <w:jc w:val="center"/>
        <w:rPr>
          <w:b/>
          <w:szCs w:val="24"/>
          <w:lang w:val="en-US"/>
        </w:rPr>
      </w:pPr>
      <w:r w:rsidRPr="004F73E1">
        <w:rPr>
          <w:b/>
          <w:szCs w:val="24"/>
          <w:lang w:val="en-US"/>
        </w:rPr>
        <w:t>Figure 8: AC voltage for step function</w:t>
      </w:r>
    </w:p>
    <w:p w:rsidR="007C34CF" w:rsidRDefault="004F73E1" w:rsidP="007C34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can</w:t>
      </w:r>
      <w:r w:rsidR="007C34CF">
        <w:rPr>
          <w:sz w:val="24"/>
          <w:szCs w:val="24"/>
          <w:lang w:val="en-US"/>
        </w:rPr>
        <w:t xml:space="preserve"> be seen from figure 8 above, the output is 0 until the step function </w:t>
      </w:r>
      <w:r>
        <w:rPr>
          <w:sz w:val="24"/>
          <w:szCs w:val="24"/>
          <w:lang w:val="en-US"/>
        </w:rPr>
        <w:t xml:space="preserve">goes to 1: </w:t>
      </w:r>
    </w:p>
    <w:p w:rsidR="004F73E1" w:rsidRDefault="004F73E1" w:rsidP="007C34CF">
      <w:pPr>
        <w:rPr>
          <w:b/>
          <w:sz w:val="24"/>
          <w:szCs w:val="24"/>
          <w:lang w:val="en-US"/>
        </w:rPr>
      </w:pPr>
    </w:p>
    <w:p w:rsidR="004F73E1" w:rsidRDefault="004F73E1" w:rsidP="007C34CF">
      <w:pPr>
        <w:rPr>
          <w:b/>
          <w:sz w:val="24"/>
          <w:szCs w:val="24"/>
          <w:lang w:val="en-US"/>
        </w:rPr>
      </w:pPr>
      <w:r w:rsidRPr="004F73E1">
        <w:rPr>
          <w:b/>
          <w:sz w:val="24"/>
          <w:szCs w:val="24"/>
          <w:lang w:val="en-US"/>
        </w:rPr>
        <w:t>Output for sine signal: sin(2</w:t>
      </w:r>
      <w:r w:rsidRPr="004F73E1">
        <w:rPr>
          <w:rFonts w:cstheme="minorHAnsi"/>
          <w:b/>
          <w:sz w:val="24"/>
          <w:szCs w:val="24"/>
          <w:lang w:val="en-US"/>
        </w:rPr>
        <w:t>π</w:t>
      </w:r>
      <w:r w:rsidRPr="004F73E1">
        <w:rPr>
          <w:b/>
          <w:sz w:val="24"/>
          <w:szCs w:val="24"/>
          <w:lang w:val="en-US"/>
        </w:rPr>
        <w:t>ft)</w:t>
      </w:r>
    </w:p>
    <w:p w:rsidR="004F73E1" w:rsidRDefault="004F73E1" w:rsidP="004F73E1">
      <w:pPr>
        <w:jc w:val="center"/>
        <w:rPr>
          <w:b/>
          <w:sz w:val="24"/>
          <w:szCs w:val="24"/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4136923" wp14:editId="31A8A5DC">
            <wp:extent cx="2773018" cy="2261330"/>
            <wp:effectExtent l="0" t="0" r="889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3288" cy="227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73E1" w:rsidRDefault="004F73E1" w:rsidP="004F73E1">
      <w:pPr>
        <w:jc w:val="center"/>
        <w:rPr>
          <w:b/>
          <w:szCs w:val="24"/>
          <w:lang w:val="en-US"/>
        </w:rPr>
      </w:pPr>
      <w:r w:rsidRPr="004F73E1">
        <w:rPr>
          <w:b/>
          <w:szCs w:val="24"/>
          <w:lang w:val="en-US"/>
        </w:rPr>
        <w:t>Figure 9: AC response for sine signal</w:t>
      </w:r>
    </w:p>
    <w:p w:rsidR="004F73E1" w:rsidRDefault="004F73E1" w:rsidP="004F73E1">
      <w:pPr>
        <w:rPr>
          <w:sz w:val="24"/>
          <w:szCs w:val="24"/>
          <w:lang w:val="en-US"/>
        </w:rPr>
      </w:pPr>
      <w:r w:rsidRPr="004F73E1">
        <w:rPr>
          <w:sz w:val="24"/>
          <w:szCs w:val="24"/>
          <w:lang w:val="en-US"/>
        </w:rPr>
        <w:t>As can be seen from figure 9 above, the output voltage is an amplified version of the input.</w:t>
      </w:r>
    </w:p>
    <w:p w:rsidR="004F73E1" w:rsidRPr="004F73E1" w:rsidRDefault="004F73E1" w:rsidP="004F73E1">
      <w:pPr>
        <w:rPr>
          <w:b/>
          <w:sz w:val="24"/>
          <w:szCs w:val="24"/>
          <w:lang w:val="en-US"/>
        </w:rPr>
      </w:pPr>
      <w:r w:rsidRPr="004F73E1">
        <w:rPr>
          <w:b/>
          <w:sz w:val="24"/>
          <w:szCs w:val="24"/>
          <w:lang w:val="en-US"/>
        </w:rPr>
        <w:t>Out</w:t>
      </w:r>
      <w:r>
        <w:rPr>
          <w:b/>
          <w:sz w:val="24"/>
          <w:szCs w:val="24"/>
          <w:lang w:val="en-US"/>
        </w:rPr>
        <w:t>p</w:t>
      </w:r>
      <w:r w:rsidRPr="004F73E1">
        <w:rPr>
          <w:b/>
          <w:sz w:val="24"/>
          <w:szCs w:val="24"/>
          <w:lang w:val="en-US"/>
        </w:rPr>
        <w:t>ut for Gaussian pulse delayed by 0.06s</w:t>
      </w:r>
    </w:p>
    <w:sectPr w:rsidR="004F73E1" w:rsidRPr="004F73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55D" w:rsidRDefault="00CE355D" w:rsidP="00CE355D">
      <w:pPr>
        <w:spacing w:after="0" w:line="240" w:lineRule="auto"/>
      </w:pPr>
      <w:r>
        <w:separator/>
      </w:r>
    </w:p>
  </w:endnote>
  <w:endnote w:type="continuationSeparator" w:id="0">
    <w:p w:rsidR="00CE355D" w:rsidRDefault="00CE355D" w:rsidP="00CE3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55D" w:rsidRDefault="00CE355D" w:rsidP="00CE355D">
      <w:pPr>
        <w:spacing w:after="0" w:line="240" w:lineRule="auto"/>
      </w:pPr>
      <w:r>
        <w:separator/>
      </w:r>
    </w:p>
  </w:footnote>
  <w:footnote w:type="continuationSeparator" w:id="0">
    <w:p w:rsidR="00CE355D" w:rsidRDefault="00CE355D" w:rsidP="00CE35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AA"/>
    <w:rsid w:val="00027693"/>
    <w:rsid w:val="000470FC"/>
    <w:rsid w:val="000C247F"/>
    <w:rsid w:val="00181BE0"/>
    <w:rsid w:val="002A1710"/>
    <w:rsid w:val="00403E9C"/>
    <w:rsid w:val="00444680"/>
    <w:rsid w:val="004F73E1"/>
    <w:rsid w:val="00504427"/>
    <w:rsid w:val="00631332"/>
    <w:rsid w:val="007368BE"/>
    <w:rsid w:val="00757E3D"/>
    <w:rsid w:val="007C34CF"/>
    <w:rsid w:val="00A24820"/>
    <w:rsid w:val="00CE355D"/>
    <w:rsid w:val="00F22CDB"/>
    <w:rsid w:val="00FA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CE19"/>
  <w15:chartTrackingRefBased/>
  <w15:docId w15:val="{45FB13B5-7B3D-48A0-B7A1-14D2B48B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55D"/>
  </w:style>
  <w:style w:type="paragraph" w:styleId="Footer">
    <w:name w:val="footer"/>
    <w:basedOn w:val="Normal"/>
    <w:link w:val="FooterChar"/>
    <w:uiPriority w:val="99"/>
    <w:unhideWhenUsed/>
    <w:rsid w:val="00CE3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3DEC6-C37C-4164-9993-97057E26E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41749ECD</Template>
  <TotalTime>214</TotalTime>
  <Pages>7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Talson</dc:creator>
  <cp:keywords/>
  <dc:description/>
  <cp:lastModifiedBy>David Talson</cp:lastModifiedBy>
  <cp:revision>1</cp:revision>
  <dcterms:created xsi:type="dcterms:W3CDTF">2020-04-05T22:51:00Z</dcterms:created>
  <dcterms:modified xsi:type="dcterms:W3CDTF">2020-04-06T02:25:00Z</dcterms:modified>
</cp:coreProperties>
</file>